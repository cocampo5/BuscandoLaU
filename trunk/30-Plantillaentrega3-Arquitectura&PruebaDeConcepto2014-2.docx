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8F0" w:rsidRPr="00C454B5" w:rsidRDefault="00747F20">
      <w:pPr>
        <w:pStyle w:val="Ttulo"/>
        <w:jc w:val="right"/>
      </w:pPr>
      <w:r>
        <w:t>&lt;Nombre del Sistema&gt;</w:t>
      </w:r>
    </w:p>
    <w:p w:rsidR="00874847" w:rsidRPr="00C454B5" w:rsidRDefault="00B27C21" w:rsidP="00874847">
      <w:pPr>
        <w:pStyle w:val="Ttulo"/>
        <w:jc w:val="right"/>
      </w:pPr>
      <w:r>
        <w:t>Especificación del Diseño</w:t>
      </w:r>
    </w:p>
    <w:p w:rsidR="00874847" w:rsidRPr="00C454B5" w:rsidRDefault="00874847" w:rsidP="00874847"/>
    <w:p w:rsidR="00874847" w:rsidRPr="00C454B5" w:rsidRDefault="00874847" w:rsidP="00874847"/>
    <w:p w:rsidR="00874847" w:rsidRPr="00C454B5" w:rsidRDefault="00874847" w:rsidP="00874847"/>
    <w:p w:rsidR="00874847" w:rsidRPr="00C454B5" w:rsidRDefault="00874847" w:rsidP="00874847"/>
    <w:p w:rsidR="00874847" w:rsidRPr="00C454B5" w:rsidRDefault="00874847" w:rsidP="00874847">
      <w:pPr>
        <w:pStyle w:val="Ttulo"/>
      </w:pPr>
      <w:r w:rsidRPr="00C454B5">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74847" w:rsidRPr="00C454B5">
        <w:tblPrEx>
          <w:tblCellMar>
            <w:top w:w="0" w:type="dxa"/>
            <w:bottom w:w="0" w:type="dxa"/>
          </w:tblCellMar>
        </w:tblPrEx>
        <w:tc>
          <w:tcPr>
            <w:tcW w:w="2304" w:type="dxa"/>
          </w:tcPr>
          <w:p w:rsidR="00874847" w:rsidRPr="00C454B5" w:rsidRDefault="00874847" w:rsidP="00FE147B">
            <w:pPr>
              <w:pStyle w:val="Tabletext"/>
              <w:jc w:val="center"/>
              <w:rPr>
                <w:b/>
              </w:rPr>
            </w:pPr>
            <w:r w:rsidRPr="00C454B5">
              <w:rPr>
                <w:b/>
              </w:rPr>
              <w:t>Fecha</w:t>
            </w:r>
          </w:p>
        </w:tc>
        <w:tc>
          <w:tcPr>
            <w:tcW w:w="1152" w:type="dxa"/>
          </w:tcPr>
          <w:p w:rsidR="00874847" w:rsidRPr="00C454B5" w:rsidRDefault="00070A73" w:rsidP="00FE147B">
            <w:pPr>
              <w:pStyle w:val="Tabletext"/>
              <w:jc w:val="center"/>
              <w:rPr>
                <w:b/>
              </w:rPr>
            </w:pPr>
            <w:r w:rsidRPr="00C454B5">
              <w:rPr>
                <w:b/>
              </w:rPr>
              <w:t>Versión</w:t>
            </w:r>
          </w:p>
        </w:tc>
        <w:tc>
          <w:tcPr>
            <w:tcW w:w="3744" w:type="dxa"/>
          </w:tcPr>
          <w:p w:rsidR="00874847" w:rsidRPr="00C454B5" w:rsidRDefault="00874847" w:rsidP="00FE147B">
            <w:pPr>
              <w:pStyle w:val="Tabletext"/>
              <w:jc w:val="center"/>
              <w:rPr>
                <w:b/>
              </w:rPr>
            </w:pPr>
            <w:r w:rsidRPr="00C454B5">
              <w:rPr>
                <w:b/>
              </w:rPr>
              <w:t>Descripción</w:t>
            </w:r>
          </w:p>
        </w:tc>
        <w:tc>
          <w:tcPr>
            <w:tcW w:w="2304" w:type="dxa"/>
          </w:tcPr>
          <w:p w:rsidR="00874847" w:rsidRPr="00C454B5" w:rsidRDefault="00874847" w:rsidP="00FE147B">
            <w:pPr>
              <w:pStyle w:val="Tabletext"/>
              <w:jc w:val="center"/>
              <w:rPr>
                <w:b/>
              </w:rPr>
            </w:pPr>
            <w:r w:rsidRPr="00C454B5">
              <w:rPr>
                <w:b/>
              </w:rPr>
              <w:t>Autor</w:t>
            </w:r>
          </w:p>
        </w:tc>
      </w:tr>
      <w:tr w:rsidR="00874847" w:rsidRPr="00C454B5">
        <w:tblPrEx>
          <w:tblCellMar>
            <w:top w:w="0" w:type="dxa"/>
            <w:bottom w:w="0" w:type="dxa"/>
          </w:tblCellMar>
        </w:tblPrEx>
        <w:tc>
          <w:tcPr>
            <w:tcW w:w="2304" w:type="dxa"/>
          </w:tcPr>
          <w:p w:rsidR="00874847" w:rsidRPr="00C454B5" w:rsidRDefault="00C41D33" w:rsidP="00C41D33">
            <w:pPr>
              <w:pStyle w:val="Tabletext"/>
            </w:pPr>
            <w:r>
              <w:t>15</w:t>
            </w:r>
            <w:r w:rsidR="00C454B5">
              <w:t>/</w:t>
            </w:r>
            <w:r>
              <w:t>Mar/2014</w:t>
            </w:r>
          </w:p>
        </w:tc>
        <w:tc>
          <w:tcPr>
            <w:tcW w:w="1152" w:type="dxa"/>
          </w:tcPr>
          <w:p w:rsidR="00874847" w:rsidRPr="00C454B5" w:rsidRDefault="00C454B5" w:rsidP="00FE147B">
            <w:pPr>
              <w:pStyle w:val="Tabletext"/>
            </w:pPr>
            <w:r>
              <w:t>1.0</w:t>
            </w:r>
          </w:p>
        </w:tc>
        <w:tc>
          <w:tcPr>
            <w:tcW w:w="3744" w:type="dxa"/>
          </w:tcPr>
          <w:p w:rsidR="00874847" w:rsidRPr="00C454B5" w:rsidRDefault="00C454B5" w:rsidP="00FE147B">
            <w:pPr>
              <w:pStyle w:val="Tabletext"/>
            </w:pPr>
            <w:r>
              <w:t>Definición Inicial</w:t>
            </w:r>
          </w:p>
        </w:tc>
        <w:tc>
          <w:tcPr>
            <w:tcW w:w="2304" w:type="dxa"/>
          </w:tcPr>
          <w:p w:rsidR="00874847" w:rsidRPr="00C454B5" w:rsidRDefault="00747F20" w:rsidP="00FE147B">
            <w:pPr>
              <w:pStyle w:val="Tabletext"/>
            </w:pPr>
            <w:r>
              <w:t>Nombre de los autores</w:t>
            </w:r>
          </w:p>
        </w:tc>
      </w:tr>
      <w:tr w:rsidR="00874847" w:rsidRPr="00C454B5">
        <w:tblPrEx>
          <w:tblCellMar>
            <w:top w:w="0" w:type="dxa"/>
            <w:bottom w:w="0" w:type="dxa"/>
          </w:tblCellMar>
        </w:tblPrEx>
        <w:tc>
          <w:tcPr>
            <w:tcW w:w="2304" w:type="dxa"/>
          </w:tcPr>
          <w:p w:rsidR="00874847" w:rsidRPr="00C454B5" w:rsidRDefault="00874847" w:rsidP="00FE147B">
            <w:pPr>
              <w:pStyle w:val="Tabletext"/>
            </w:pPr>
          </w:p>
        </w:tc>
        <w:tc>
          <w:tcPr>
            <w:tcW w:w="1152" w:type="dxa"/>
          </w:tcPr>
          <w:p w:rsidR="00874847" w:rsidRPr="00C454B5" w:rsidRDefault="00874847" w:rsidP="00FE147B">
            <w:pPr>
              <w:pStyle w:val="Tabletext"/>
            </w:pPr>
          </w:p>
        </w:tc>
        <w:tc>
          <w:tcPr>
            <w:tcW w:w="3744" w:type="dxa"/>
          </w:tcPr>
          <w:p w:rsidR="00874847" w:rsidRPr="00C454B5" w:rsidRDefault="00874847" w:rsidP="00FE147B">
            <w:pPr>
              <w:pStyle w:val="Tabletext"/>
            </w:pPr>
          </w:p>
        </w:tc>
        <w:tc>
          <w:tcPr>
            <w:tcW w:w="2304" w:type="dxa"/>
          </w:tcPr>
          <w:p w:rsidR="00874847" w:rsidRPr="00C454B5" w:rsidRDefault="00874847" w:rsidP="00FE147B">
            <w:pPr>
              <w:pStyle w:val="Tabletext"/>
            </w:pPr>
          </w:p>
        </w:tc>
      </w:tr>
      <w:tr w:rsidR="00874847" w:rsidRPr="00C454B5">
        <w:tblPrEx>
          <w:tblCellMar>
            <w:top w:w="0" w:type="dxa"/>
            <w:bottom w:w="0" w:type="dxa"/>
          </w:tblCellMar>
        </w:tblPrEx>
        <w:tc>
          <w:tcPr>
            <w:tcW w:w="2304" w:type="dxa"/>
          </w:tcPr>
          <w:p w:rsidR="00874847" w:rsidRPr="00C454B5" w:rsidRDefault="00874847" w:rsidP="00FE147B">
            <w:pPr>
              <w:pStyle w:val="Tabletext"/>
            </w:pPr>
          </w:p>
        </w:tc>
        <w:tc>
          <w:tcPr>
            <w:tcW w:w="1152" w:type="dxa"/>
          </w:tcPr>
          <w:p w:rsidR="00874847" w:rsidRPr="00C454B5" w:rsidRDefault="00874847" w:rsidP="00FE147B">
            <w:pPr>
              <w:pStyle w:val="Tabletext"/>
            </w:pPr>
          </w:p>
        </w:tc>
        <w:tc>
          <w:tcPr>
            <w:tcW w:w="3744" w:type="dxa"/>
          </w:tcPr>
          <w:p w:rsidR="00874847" w:rsidRPr="00C454B5" w:rsidRDefault="00874847" w:rsidP="00FE147B">
            <w:pPr>
              <w:pStyle w:val="Tabletext"/>
            </w:pPr>
          </w:p>
        </w:tc>
        <w:tc>
          <w:tcPr>
            <w:tcW w:w="2304" w:type="dxa"/>
          </w:tcPr>
          <w:p w:rsidR="00874847" w:rsidRPr="00C454B5" w:rsidRDefault="00874847" w:rsidP="00FE147B">
            <w:pPr>
              <w:pStyle w:val="Tabletext"/>
            </w:pPr>
          </w:p>
        </w:tc>
      </w:tr>
      <w:tr w:rsidR="00874847" w:rsidRPr="00C454B5">
        <w:tblPrEx>
          <w:tblCellMar>
            <w:top w:w="0" w:type="dxa"/>
            <w:bottom w:w="0" w:type="dxa"/>
          </w:tblCellMar>
        </w:tblPrEx>
        <w:tc>
          <w:tcPr>
            <w:tcW w:w="2304" w:type="dxa"/>
          </w:tcPr>
          <w:p w:rsidR="00874847" w:rsidRPr="00C454B5" w:rsidRDefault="00874847" w:rsidP="00FE147B">
            <w:pPr>
              <w:pStyle w:val="Tabletext"/>
            </w:pPr>
          </w:p>
        </w:tc>
        <w:tc>
          <w:tcPr>
            <w:tcW w:w="1152" w:type="dxa"/>
          </w:tcPr>
          <w:p w:rsidR="00874847" w:rsidRPr="00C454B5" w:rsidRDefault="00874847" w:rsidP="00FE147B">
            <w:pPr>
              <w:pStyle w:val="Tabletext"/>
            </w:pPr>
          </w:p>
        </w:tc>
        <w:tc>
          <w:tcPr>
            <w:tcW w:w="3744" w:type="dxa"/>
          </w:tcPr>
          <w:p w:rsidR="00874847" w:rsidRPr="00C454B5" w:rsidRDefault="00874847" w:rsidP="00FE147B">
            <w:pPr>
              <w:pStyle w:val="Tabletext"/>
            </w:pPr>
          </w:p>
        </w:tc>
        <w:tc>
          <w:tcPr>
            <w:tcW w:w="2304" w:type="dxa"/>
          </w:tcPr>
          <w:p w:rsidR="00874847" w:rsidRPr="00C454B5" w:rsidRDefault="00874847" w:rsidP="00FE147B">
            <w:pPr>
              <w:pStyle w:val="Tabletext"/>
            </w:pPr>
          </w:p>
        </w:tc>
      </w:tr>
    </w:tbl>
    <w:p w:rsidR="008568F0" w:rsidRPr="00C454B5" w:rsidRDefault="008568F0">
      <w:pPr>
        <w:pStyle w:val="Ttulo"/>
        <w:jc w:val="right"/>
      </w:pPr>
    </w:p>
    <w:p w:rsidR="008568F0" w:rsidRPr="00C454B5" w:rsidRDefault="008568F0">
      <w:pPr>
        <w:sectPr w:rsidR="008568F0" w:rsidRPr="00C454B5">
          <w:headerReference w:type="default" r:id="rId8"/>
          <w:endnotePr>
            <w:numFmt w:val="decimal"/>
          </w:endnotePr>
          <w:pgSz w:w="12240" w:h="15840"/>
          <w:pgMar w:top="1440" w:right="1440" w:bottom="1440" w:left="1440" w:header="720" w:footer="720" w:gutter="0"/>
          <w:cols w:space="720"/>
          <w:vAlign w:val="center"/>
        </w:sectPr>
      </w:pPr>
    </w:p>
    <w:p w:rsidR="008568F0" w:rsidRPr="00C454B5" w:rsidRDefault="008568F0"/>
    <w:p w:rsidR="00657EAE" w:rsidRPr="003015EF" w:rsidRDefault="002A3F08" w:rsidP="00657EAE">
      <w:pPr>
        <w:pStyle w:val="Ttulo"/>
        <w:rPr>
          <w:sz w:val="32"/>
        </w:rPr>
      </w:pPr>
      <w:r w:rsidRPr="003015EF">
        <w:rPr>
          <w:sz w:val="32"/>
        </w:rPr>
        <w:t xml:space="preserve">Documento de </w:t>
      </w:r>
      <w:r w:rsidR="0092379A" w:rsidRPr="003015EF">
        <w:rPr>
          <w:sz w:val="32"/>
        </w:rPr>
        <w:t>Dise</w:t>
      </w:r>
      <w:r w:rsidR="00657EAE" w:rsidRPr="003015EF">
        <w:rPr>
          <w:sz w:val="32"/>
        </w:rPr>
        <w:t>ño Detallado</w:t>
      </w:r>
      <w:r w:rsidR="00657EAE" w:rsidRPr="003015EF">
        <w:rPr>
          <w:sz w:val="32"/>
        </w:rPr>
        <w:br/>
        <w:t>Tercera Entrega</w:t>
      </w:r>
    </w:p>
    <w:p w:rsidR="008568F0" w:rsidRPr="003015EF" w:rsidRDefault="002A3F08">
      <w:pPr>
        <w:pStyle w:val="Ttulo"/>
        <w:rPr>
          <w:sz w:val="32"/>
        </w:rPr>
      </w:pPr>
      <w:r w:rsidRPr="003015EF">
        <w:rPr>
          <w:sz w:val="32"/>
        </w:rPr>
        <w:t>&lt;Nombre del Sistema&gt;</w:t>
      </w:r>
      <w:r w:rsidR="00874847" w:rsidRPr="003015EF">
        <w:rPr>
          <w:sz w:val="32"/>
        </w:rPr>
        <w:t xml:space="preserve"> </w:t>
      </w:r>
    </w:p>
    <w:p w:rsidR="008568F0" w:rsidRPr="00C454B5" w:rsidRDefault="008568F0">
      <w:pPr>
        <w:pStyle w:val="InfoBlue"/>
      </w:pPr>
    </w:p>
    <w:p w:rsidR="00763828" w:rsidRDefault="00747F20" w:rsidP="00763828">
      <w:pPr>
        <w:pStyle w:val="Ttulo1"/>
      </w:pPr>
      <w:bookmarkStart w:id="0" w:name="_Toc423410238"/>
      <w:bookmarkStart w:id="1" w:name="_Toc425054504"/>
      <w:bookmarkStart w:id="2" w:name="_Toc5112025"/>
      <w:r>
        <w:t>Introducción</w:t>
      </w:r>
    </w:p>
    <w:p w:rsidR="00747F20" w:rsidRPr="00747F20" w:rsidRDefault="00747F20" w:rsidP="00747F20">
      <w:pPr>
        <w:rPr>
          <w:i/>
          <w:color w:val="3366FF"/>
        </w:rPr>
      </w:pPr>
      <w:r w:rsidRPr="00747F20">
        <w:rPr>
          <w:i/>
          <w:color w:val="3366FF"/>
        </w:rPr>
        <w:t>[Describa aquí el propósito del documento]</w:t>
      </w:r>
    </w:p>
    <w:p w:rsidR="00747F20" w:rsidRDefault="00747F20" w:rsidP="00747F20"/>
    <w:p w:rsidR="008A4193" w:rsidRDefault="008A4193" w:rsidP="008A4193">
      <w:pPr>
        <w:pStyle w:val="Ttulo1"/>
      </w:pPr>
      <w:r>
        <w:t xml:space="preserve">Arquitectura del Software </w:t>
      </w:r>
    </w:p>
    <w:p w:rsidR="008A4193" w:rsidRDefault="008A4193" w:rsidP="008A4193">
      <w:pPr>
        <w:pStyle w:val="Ttulo2"/>
      </w:pPr>
      <w:r>
        <w:t>Vista de la Arquitectura</w:t>
      </w:r>
    </w:p>
    <w:p w:rsidR="008A4193" w:rsidRDefault="008A4193" w:rsidP="008A4193">
      <w:pPr>
        <w:pStyle w:val="Ttulo3"/>
      </w:pPr>
      <w:r>
        <w:t>Vista Lógica</w:t>
      </w:r>
    </w:p>
    <w:p w:rsidR="008A4193" w:rsidRDefault="008A4193" w:rsidP="008A4193">
      <w:pPr>
        <w:rPr>
          <w:i/>
          <w:color w:val="3366FF"/>
        </w:rPr>
      </w:pPr>
      <w:r w:rsidRPr="00747F20">
        <w:rPr>
          <w:i/>
          <w:color w:val="3366FF"/>
        </w:rPr>
        <w:t>[</w:t>
      </w:r>
      <w:r>
        <w:rPr>
          <w:i/>
          <w:color w:val="3366FF"/>
        </w:rPr>
        <w:t xml:space="preserve">Diagramas  de clases refinado que   representan los principales conceptos y sus relaciones. Debe presentar propiedades con su tipo. </w:t>
      </w:r>
      <w:r w:rsidRPr="004366CC">
        <w:rPr>
          <w:i/>
          <w:color w:val="3366FF"/>
          <w:u w:val="single"/>
        </w:rPr>
        <w:t>Este diagrama debe estar definido en la herramienta CASE</w:t>
      </w:r>
      <w:r>
        <w:rPr>
          <w:i/>
          <w:color w:val="3366FF"/>
        </w:rPr>
        <w:t>]</w:t>
      </w:r>
    </w:p>
    <w:p w:rsidR="008A4193" w:rsidRDefault="008A4193" w:rsidP="00B27C21">
      <w:r>
        <w:t xml:space="preserve"> </w:t>
      </w:r>
    </w:p>
    <w:p w:rsidR="008A4193" w:rsidRDefault="008A4193" w:rsidP="008A4193">
      <w:pPr>
        <w:pStyle w:val="Ttulo3"/>
      </w:pPr>
      <w:r>
        <w:t xml:space="preserve">Vista de Implementación </w:t>
      </w:r>
    </w:p>
    <w:p w:rsidR="008A4193" w:rsidRDefault="008A4193" w:rsidP="008A4193">
      <w:pPr>
        <w:rPr>
          <w:i/>
          <w:color w:val="3366FF"/>
        </w:rPr>
      </w:pPr>
      <w:r w:rsidRPr="00747F20">
        <w:rPr>
          <w:i/>
          <w:color w:val="3366FF"/>
        </w:rPr>
        <w:t>[</w:t>
      </w:r>
      <w:r>
        <w:rPr>
          <w:i/>
          <w:color w:val="3366FF"/>
        </w:rPr>
        <w:t xml:space="preserve">Diagramas  de paquetes que  representan los módulos de software y sus relaciones de dependencia. Los módulos deben estar ubicados en la respectiva capa, de acuerdo al patrón de arquitectura y el tipo de aplicación. </w:t>
      </w:r>
      <w:r w:rsidR="00B27C21">
        <w:rPr>
          <w:i/>
          <w:color w:val="3366FF"/>
        </w:rPr>
        <w:t>Complemente el diagrama con una descripción general de la arquitectura.</w:t>
      </w:r>
      <w:r>
        <w:rPr>
          <w:i/>
          <w:color w:val="3366FF"/>
        </w:rPr>
        <w:t xml:space="preserve">. </w:t>
      </w:r>
      <w:r w:rsidRPr="004366CC">
        <w:rPr>
          <w:i/>
          <w:color w:val="3366FF"/>
          <w:u w:val="single"/>
        </w:rPr>
        <w:t>Este diagrama debe estar definido en la herramienta CASE</w:t>
      </w:r>
      <w:r>
        <w:rPr>
          <w:i/>
          <w:color w:val="3366FF"/>
        </w:rPr>
        <w:t>]</w:t>
      </w:r>
    </w:p>
    <w:p w:rsidR="008A4193" w:rsidRPr="00FF14E5" w:rsidRDefault="008A4193" w:rsidP="008A4193"/>
    <w:p w:rsidR="00451C15" w:rsidRPr="00451C15" w:rsidRDefault="008A4193" w:rsidP="00451C15">
      <w:pPr>
        <w:pStyle w:val="Ttulo3"/>
      </w:pPr>
      <w:r>
        <w:t>Vista de Despliegue del producto</w:t>
      </w:r>
    </w:p>
    <w:p w:rsidR="008A4193" w:rsidRDefault="008A4193" w:rsidP="008A4193">
      <w:pPr>
        <w:rPr>
          <w:i/>
          <w:color w:val="3366FF"/>
        </w:rPr>
      </w:pPr>
      <w:r w:rsidRPr="00747F20">
        <w:rPr>
          <w:i/>
          <w:color w:val="3366FF"/>
        </w:rPr>
        <w:t>[</w:t>
      </w:r>
      <w:r>
        <w:rPr>
          <w:i/>
          <w:color w:val="3366FF"/>
        </w:rPr>
        <w:t xml:space="preserve">Es  un diagrama integrado que ilustre la manera como los diferentes elementos del sistema (producto físico, software,  hardware, redes) se integran para ofrecer la funcionalidad requerida. </w:t>
      </w:r>
      <w:r w:rsidRPr="004366CC">
        <w:rPr>
          <w:i/>
          <w:color w:val="3366FF"/>
          <w:u w:val="single"/>
        </w:rPr>
        <w:t>Este diagrama debe estar definido en la herramienta CASE</w:t>
      </w:r>
      <w:r>
        <w:rPr>
          <w:i/>
          <w:color w:val="3366FF"/>
        </w:rPr>
        <w:t>]</w:t>
      </w:r>
    </w:p>
    <w:p w:rsidR="00237469" w:rsidRDefault="00237469" w:rsidP="008A4193">
      <w:pPr>
        <w:rPr>
          <w:i/>
          <w:color w:val="3366FF"/>
        </w:rPr>
      </w:pPr>
    </w:p>
    <w:p w:rsidR="00451C15" w:rsidRPr="00451C15" w:rsidRDefault="00451C15" w:rsidP="00237469">
      <w:pPr>
        <w:pStyle w:val="Ttulo3"/>
        <w:rPr>
          <w:i w:val="0"/>
        </w:rPr>
      </w:pPr>
      <w:r w:rsidRPr="00451C15">
        <w:rPr>
          <w:i w:val="0"/>
        </w:rPr>
        <w:t>Tecnología / Herramientas de Soporte</w:t>
      </w:r>
    </w:p>
    <w:p w:rsidR="00451C15" w:rsidRDefault="00451C15" w:rsidP="00451C15">
      <w:pPr>
        <w:rPr>
          <w:i/>
          <w:color w:val="3366FF"/>
        </w:rPr>
      </w:pPr>
      <w:r w:rsidRPr="00747F20">
        <w:rPr>
          <w:i/>
          <w:color w:val="3366FF"/>
        </w:rPr>
        <w:t>[</w:t>
      </w:r>
      <w:r>
        <w:rPr>
          <w:i/>
          <w:color w:val="3366FF"/>
        </w:rPr>
        <w:t>Defina aquí la tecnología en el que va a ser desarrollado el producto (framework, patrones, lenguaje). Coloque referencias de los sitios en los que puede obtener información de la tecnología de soporte. En lo posible la vista de despliegue debe hacer evidente el uso de frameworks o componentes genéricos.</w:t>
      </w:r>
    </w:p>
    <w:p w:rsidR="007027EC" w:rsidRDefault="007027EC" w:rsidP="00747F20">
      <w:pPr>
        <w:rPr>
          <w:i/>
          <w:color w:val="3366FF"/>
        </w:rPr>
      </w:pPr>
    </w:p>
    <w:bookmarkEnd w:id="0"/>
    <w:bookmarkEnd w:id="1"/>
    <w:bookmarkEnd w:id="2"/>
    <w:p w:rsidR="009B236B" w:rsidRDefault="00FF4346" w:rsidP="00C2567C">
      <w:pPr>
        <w:pStyle w:val="Ttulo1"/>
      </w:pPr>
      <w:r>
        <w:t>Diseño Detallado</w:t>
      </w:r>
    </w:p>
    <w:p w:rsidR="00FF4346" w:rsidRDefault="00FF4346" w:rsidP="00FF4346">
      <w:pPr>
        <w:pStyle w:val="Ttulo2"/>
      </w:pPr>
      <w:r>
        <w:t xml:space="preserve">Diagrama de clases de diseño </w:t>
      </w:r>
    </w:p>
    <w:p w:rsidR="00FF4346" w:rsidRDefault="00FF4346" w:rsidP="00FF4346">
      <w:pPr>
        <w:rPr>
          <w:i/>
          <w:color w:val="3366FF"/>
        </w:rPr>
      </w:pPr>
      <w:r w:rsidRPr="00747F20">
        <w:rPr>
          <w:i/>
          <w:color w:val="3366FF"/>
        </w:rPr>
        <w:t>[</w:t>
      </w:r>
      <w:r>
        <w:rPr>
          <w:i/>
          <w:color w:val="3366FF"/>
        </w:rPr>
        <w:t>Contiene el diagrama de las clases de diseño que van a ser utilizadas para implementar l</w:t>
      </w:r>
      <w:bookmarkStart w:id="3" w:name="_GoBack"/>
      <w:bookmarkEnd w:id="3"/>
      <w:r>
        <w:rPr>
          <w:i/>
          <w:color w:val="3366FF"/>
        </w:rPr>
        <w:t>a solución. Incluya las clases que tienen el rol de frontera, control, entidad y servicios de utilidad.]</w:t>
      </w:r>
    </w:p>
    <w:p w:rsidR="000B0111" w:rsidRDefault="000B0111" w:rsidP="002A3F08"/>
    <w:p w:rsidR="000B0111" w:rsidRPr="008214DE" w:rsidRDefault="00FF4346" w:rsidP="000B0111">
      <w:pPr>
        <w:pStyle w:val="Ttulo2"/>
      </w:pPr>
      <w:r>
        <w:t>Modelo de Datos</w:t>
      </w:r>
    </w:p>
    <w:p w:rsidR="000B0111" w:rsidRDefault="00FF4346" w:rsidP="000B0111">
      <w:pPr>
        <w:rPr>
          <w:i/>
          <w:color w:val="3366FF"/>
        </w:rPr>
      </w:pPr>
      <w:r w:rsidRPr="00747F20">
        <w:rPr>
          <w:i/>
          <w:color w:val="3366FF"/>
        </w:rPr>
        <w:t xml:space="preserve"> </w:t>
      </w:r>
      <w:r w:rsidR="000B0111" w:rsidRPr="00747F20">
        <w:rPr>
          <w:i/>
          <w:color w:val="3366FF"/>
        </w:rPr>
        <w:t>[</w:t>
      </w:r>
      <w:r w:rsidR="000B0111">
        <w:rPr>
          <w:i/>
          <w:color w:val="3366FF"/>
        </w:rPr>
        <w:t>Defi</w:t>
      </w:r>
      <w:r w:rsidR="002A5627">
        <w:rPr>
          <w:i/>
          <w:color w:val="3366FF"/>
        </w:rPr>
        <w:t xml:space="preserve">nición de tablas que representan </w:t>
      </w:r>
      <w:r w:rsidR="000B0111">
        <w:rPr>
          <w:i/>
          <w:color w:val="3366FF"/>
        </w:rPr>
        <w:t xml:space="preserve"> las entidades persistentes del sistema. Debe estar normalizado.]</w:t>
      </w:r>
    </w:p>
    <w:p w:rsidR="000B0111" w:rsidRDefault="000B0111" w:rsidP="000B0111"/>
    <w:p w:rsidR="000B0111" w:rsidRDefault="008214DE" w:rsidP="00B27C21">
      <w:pPr>
        <w:pStyle w:val="Ttulo2"/>
      </w:pPr>
      <w:r>
        <w:t>Aplicación</w:t>
      </w:r>
      <w:r w:rsidR="00B27C21">
        <w:t xml:space="preserve"> de Patrones de Diseño</w:t>
      </w:r>
    </w:p>
    <w:p w:rsidR="000B0111" w:rsidRDefault="000B0111" w:rsidP="00B27C21">
      <w:pPr>
        <w:rPr>
          <w:i/>
          <w:color w:val="3366FF"/>
        </w:rPr>
      </w:pPr>
      <w:r w:rsidRPr="00747F20">
        <w:rPr>
          <w:i/>
          <w:color w:val="3366FF"/>
        </w:rPr>
        <w:t>[</w:t>
      </w:r>
      <w:r w:rsidR="00B27C21">
        <w:rPr>
          <w:i/>
          <w:color w:val="3366FF"/>
        </w:rPr>
        <w:t>Defina en esta sección los patrones que se van a utilizar para la implementación de la solución. Incluya patrones de acceso a datos o patrones de diseño]</w:t>
      </w:r>
    </w:p>
    <w:p w:rsidR="005A2FB2" w:rsidRDefault="005A2FB2" w:rsidP="00BB046D"/>
    <w:p w:rsidR="00657EAE" w:rsidRDefault="00C41D33" w:rsidP="00657EAE">
      <w:pPr>
        <w:pStyle w:val="Ttulo1"/>
      </w:pPr>
      <w:r>
        <w:lastRenderedPageBreak/>
        <w:t>Prueba de concepto</w:t>
      </w:r>
    </w:p>
    <w:p w:rsidR="00B27C21" w:rsidRDefault="00B27C21" w:rsidP="00B27C21">
      <w:pPr>
        <w:rPr>
          <w:i/>
          <w:color w:val="3366FF"/>
        </w:rPr>
      </w:pPr>
      <w:r w:rsidRPr="00747F20">
        <w:rPr>
          <w:i/>
          <w:color w:val="3366FF"/>
        </w:rPr>
        <w:t>[</w:t>
      </w:r>
      <w:r w:rsidR="00C41D33">
        <w:rPr>
          <w:i/>
          <w:color w:val="3366FF"/>
        </w:rPr>
        <w:t>Describe la prueba de concepto que realizaron y explicar la razón por la cual se dio prioridad para la prueba de concepto</w:t>
      </w:r>
      <w:r>
        <w:rPr>
          <w:i/>
          <w:color w:val="3366FF"/>
        </w:rPr>
        <w:t>.]</w:t>
      </w:r>
    </w:p>
    <w:p w:rsidR="00657EAE" w:rsidRDefault="00657EAE" w:rsidP="00657EAE"/>
    <w:p w:rsidR="00657EAE" w:rsidRDefault="00657EAE" w:rsidP="00657EAE">
      <w:pPr>
        <w:pStyle w:val="Ttulo1"/>
      </w:pPr>
      <w:r>
        <w:t>Conclusiones</w:t>
      </w:r>
    </w:p>
    <w:p w:rsidR="00657EAE" w:rsidRDefault="00657EAE" w:rsidP="00657EAE">
      <w:pPr>
        <w:rPr>
          <w:i/>
          <w:color w:val="3366FF"/>
        </w:rPr>
      </w:pPr>
      <w:r w:rsidRPr="00747F20">
        <w:rPr>
          <w:i/>
          <w:color w:val="3366FF"/>
        </w:rPr>
        <w:t>[</w:t>
      </w:r>
      <w:r>
        <w:rPr>
          <w:i/>
          <w:color w:val="3366FF"/>
        </w:rPr>
        <w:t>Describe los principales aportes, hallazgos o dificultadas encontradas en el realización de esta fase del proyecto]</w:t>
      </w:r>
    </w:p>
    <w:p w:rsidR="00BB046D" w:rsidRDefault="000853E0" w:rsidP="000853E0">
      <w:pPr>
        <w:pStyle w:val="Ttulo1"/>
        <w:numPr>
          <w:ilvl w:val="0"/>
          <w:numId w:val="0"/>
        </w:numPr>
      </w:pPr>
      <w:r>
        <w:t xml:space="preserve"> </w:t>
      </w:r>
    </w:p>
    <w:sectPr w:rsidR="00BB046D">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D33" w:rsidRDefault="00C41D33">
      <w:r>
        <w:separator/>
      </w:r>
    </w:p>
  </w:endnote>
  <w:endnote w:type="continuationSeparator" w:id="0">
    <w:p w:rsidR="00C41D33" w:rsidRDefault="00C4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1D33">
      <w:tblPrEx>
        <w:tblCellMar>
          <w:top w:w="0" w:type="dxa"/>
          <w:bottom w:w="0" w:type="dxa"/>
        </w:tblCellMar>
      </w:tblPrEx>
      <w:tc>
        <w:tcPr>
          <w:tcW w:w="3162" w:type="dxa"/>
          <w:tcBorders>
            <w:top w:val="nil"/>
            <w:left w:val="nil"/>
            <w:bottom w:val="nil"/>
            <w:right w:val="nil"/>
          </w:tcBorders>
        </w:tcPr>
        <w:p w:rsidR="00C41D33" w:rsidRDefault="00C41D33">
          <w:pPr>
            <w:ind w:right="360"/>
            <w:rPr>
              <w:sz w:val="24"/>
            </w:rPr>
          </w:pPr>
          <w:r>
            <w:t>Elaboró</w:t>
          </w:r>
        </w:p>
      </w:tc>
      <w:tc>
        <w:tcPr>
          <w:tcW w:w="3162" w:type="dxa"/>
          <w:tcBorders>
            <w:top w:val="nil"/>
            <w:left w:val="nil"/>
            <w:bottom w:val="nil"/>
            <w:right w:val="nil"/>
          </w:tcBorders>
        </w:tcPr>
        <w:p w:rsidR="00C41D33" w:rsidRDefault="00C41D33" w:rsidP="00874847">
          <w:r>
            <w:t>Aprobó</w:t>
          </w:r>
        </w:p>
      </w:tc>
      <w:tc>
        <w:tcPr>
          <w:tcW w:w="3162" w:type="dxa"/>
          <w:tcBorders>
            <w:top w:val="nil"/>
            <w:left w:val="nil"/>
            <w:bottom w:val="nil"/>
            <w:right w:val="nil"/>
          </w:tcBorders>
        </w:tcPr>
        <w:p w:rsidR="00C41D33" w:rsidRDefault="00C41D33">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8214DE">
            <w:rPr>
              <w:rStyle w:val="Nmerodepgina"/>
              <w:noProof/>
            </w:rPr>
            <w:t>2</w:t>
          </w:r>
          <w:r>
            <w:rPr>
              <w:rStyle w:val="Nmerodepgina"/>
            </w:rPr>
            <w:fldChar w:fldCharType="end"/>
          </w:r>
        </w:p>
      </w:tc>
    </w:tr>
  </w:tbl>
  <w:p w:rsidR="00C41D33" w:rsidRDefault="00C41D3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D33" w:rsidRDefault="00C41D33">
      <w:r>
        <w:separator/>
      </w:r>
    </w:p>
  </w:footnote>
  <w:footnote w:type="continuationSeparator" w:id="0">
    <w:p w:rsidR="00C41D33" w:rsidRDefault="00C41D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33" w:rsidRDefault="00C41D33">
    <w:pPr>
      <w:rPr>
        <w:sz w:val="24"/>
      </w:rPr>
    </w:pPr>
  </w:p>
  <w:p w:rsidR="00C41D33" w:rsidRDefault="00C41D33">
    <w:pPr>
      <w:pBdr>
        <w:top w:val="single" w:sz="6" w:space="1" w:color="auto"/>
      </w:pBdr>
      <w:rPr>
        <w:sz w:val="24"/>
      </w:rPr>
    </w:pPr>
  </w:p>
  <w:p w:rsidR="00C41D33" w:rsidRDefault="00C41D33">
    <w:pPr>
      <w:pBdr>
        <w:bottom w:val="single" w:sz="6" w:space="1" w:color="auto"/>
      </w:pBdr>
      <w:jc w:val="right"/>
      <w:rPr>
        <w:rFonts w:ascii="Arial" w:hAnsi="Arial"/>
        <w:b/>
        <w:sz w:val="36"/>
      </w:rPr>
    </w:pPr>
    <w:r>
      <w:rPr>
        <w:rFonts w:ascii="Arial" w:hAnsi="Arial"/>
        <w:b/>
        <w:sz w:val="36"/>
      </w:rPr>
      <w:t>Universidad EAFIT</w:t>
    </w:r>
  </w:p>
  <w:p w:rsidR="00C41D33" w:rsidRDefault="00C41D33">
    <w:pPr>
      <w:pBdr>
        <w:bottom w:val="single" w:sz="6" w:space="1" w:color="auto"/>
      </w:pBdr>
      <w:jc w:val="right"/>
      <w:rPr>
        <w:rFonts w:ascii="Arial" w:hAnsi="Arial"/>
        <w:b/>
        <w:sz w:val="36"/>
      </w:rPr>
    </w:pPr>
    <w:r>
      <w:rPr>
        <w:rFonts w:ascii="Arial" w:hAnsi="Arial"/>
        <w:b/>
        <w:sz w:val="36"/>
      </w:rPr>
      <w:t>Curso de Ingeniería de Software</w:t>
    </w:r>
  </w:p>
  <w:p w:rsidR="00C41D33" w:rsidRDefault="00C41D33">
    <w:pPr>
      <w:pBdr>
        <w:bottom w:val="single" w:sz="6" w:space="1" w:color="auto"/>
      </w:pBdr>
      <w:jc w:val="right"/>
      <w:rPr>
        <w:sz w:val="24"/>
      </w:rPr>
    </w:pPr>
  </w:p>
  <w:p w:rsidR="00C41D33" w:rsidRDefault="00C41D3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D33" w:rsidRDefault="00C41D3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EA91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AE75A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nsid w:val="02814DAD"/>
    <w:multiLevelType w:val="hybridMultilevel"/>
    <w:tmpl w:val="04F0C84E"/>
    <w:lvl w:ilvl="0" w:tplc="D318D6B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9BB014F"/>
    <w:multiLevelType w:val="hybridMultilevel"/>
    <w:tmpl w:val="1730125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BA72E2B"/>
    <w:multiLevelType w:val="hybridMultilevel"/>
    <w:tmpl w:val="546E572E"/>
    <w:lvl w:ilvl="0" w:tplc="ED322A20">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5">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6DB1390"/>
    <w:multiLevelType w:val="hybridMultilevel"/>
    <w:tmpl w:val="86C4A0A0"/>
    <w:lvl w:ilvl="0" w:tplc="A30C6F9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457312D"/>
    <w:multiLevelType w:val="hybridMultilevel"/>
    <w:tmpl w:val="05E47B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F855AC5"/>
    <w:multiLevelType w:val="hybridMultilevel"/>
    <w:tmpl w:val="DF84663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655240E7"/>
    <w:multiLevelType w:val="hybridMultilevel"/>
    <w:tmpl w:val="12EE79A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658E5781"/>
    <w:multiLevelType w:val="hybridMultilevel"/>
    <w:tmpl w:val="7C600E4C"/>
    <w:lvl w:ilvl="0" w:tplc="0C0A000F">
      <w:start w:val="1"/>
      <w:numFmt w:val="decimal"/>
      <w:lvlText w:val="%1."/>
      <w:lvlJc w:val="left"/>
      <w:pPr>
        <w:tabs>
          <w:tab w:val="num" w:pos="720"/>
        </w:tabs>
        <w:ind w:left="720" w:hanging="360"/>
      </w:pPr>
      <w:rPr>
        <w:rFonts w:hint="default"/>
      </w:rPr>
    </w:lvl>
    <w:lvl w:ilvl="1" w:tplc="C58AC9EA">
      <w:start w:val="1"/>
      <w:numFmt w:val="low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6B4053E8"/>
    <w:multiLevelType w:val="hybridMultilevel"/>
    <w:tmpl w:val="4E208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34A37F4"/>
    <w:multiLevelType w:val="hybridMultilevel"/>
    <w:tmpl w:val="782A4C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76DE04FA"/>
    <w:multiLevelType w:val="hybridMultilevel"/>
    <w:tmpl w:val="5C0492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7"/>
  </w:num>
  <w:num w:numId="4">
    <w:abstractNumId w:val="11"/>
  </w:num>
  <w:num w:numId="5">
    <w:abstractNumId w:val="9"/>
  </w:num>
  <w:num w:numId="6">
    <w:abstractNumId w:val="8"/>
  </w:num>
  <w:num w:numId="7">
    <w:abstractNumId w:val="13"/>
  </w:num>
  <w:num w:numId="8">
    <w:abstractNumId w:val="10"/>
  </w:num>
  <w:num w:numId="9">
    <w:abstractNumId w:val="12"/>
  </w:num>
  <w:num w:numId="10">
    <w:abstractNumId w:val="3"/>
  </w:num>
  <w:num w:numId="11">
    <w:abstractNumId w:val="1"/>
  </w:num>
  <w:num w:numId="12">
    <w:abstractNumId w:val="1"/>
  </w:num>
  <w:num w:numId="13">
    <w:abstractNumId w:val="6"/>
  </w:num>
  <w:num w:numId="14">
    <w:abstractNumId w:val="2"/>
  </w:num>
  <w:num w:numId="15">
    <w:abstractNumId w:val="4"/>
  </w:num>
  <w:num w:numId="1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9B"/>
    <w:rsid w:val="00033F61"/>
    <w:rsid w:val="000628D4"/>
    <w:rsid w:val="000667D8"/>
    <w:rsid w:val="00070A73"/>
    <w:rsid w:val="000853E0"/>
    <w:rsid w:val="000B0111"/>
    <w:rsid w:val="000B71F8"/>
    <w:rsid w:val="00141B42"/>
    <w:rsid w:val="0015632E"/>
    <w:rsid w:val="00160448"/>
    <w:rsid w:val="0017547F"/>
    <w:rsid w:val="0019375C"/>
    <w:rsid w:val="001C649B"/>
    <w:rsid w:val="002366D5"/>
    <w:rsid w:val="00237469"/>
    <w:rsid w:val="00255BF8"/>
    <w:rsid w:val="002805E3"/>
    <w:rsid w:val="002A3F08"/>
    <w:rsid w:val="002A5627"/>
    <w:rsid w:val="002F70FA"/>
    <w:rsid w:val="003015EF"/>
    <w:rsid w:val="003063B6"/>
    <w:rsid w:val="00314257"/>
    <w:rsid w:val="003370B7"/>
    <w:rsid w:val="00347D42"/>
    <w:rsid w:val="00362B69"/>
    <w:rsid w:val="00367FC1"/>
    <w:rsid w:val="003711E9"/>
    <w:rsid w:val="003775F4"/>
    <w:rsid w:val="00384CCF"/>
    <w:rsid w:val="00390DA1"/>
    <w:rsid w:val="003916B8"/>
    <w:rsid w:val="003924AE"/>
    <w:rsid w:val="003F33EA"/>
    <w:rsid w:val="00433DA6"/>
    <w:rsid w:val="00434C15"/>
    <w:rsid w:val="00451C15"/>
    <w:rsid w:val="004678BB"/>
    <w:rsid w:val="004B2B59"/>
    <w:rsid w:val="004D5FD7"/>
    <w:rsid w:val="00513AE7"/>
    <w:rsid w:val="00524F64"/>
    <w:rsid w:val="005409FF"/>
    <w:rsid w:val="00577075"/>
    <w:rsid w:val="005A2FB2"/>
    <w:rsid w:val="005A763D"/>
    <w:rsid w:val="005C5695"/>
    <w:rsid w:val="005D054E"/>
    <w:rsid w:val="005D40EE"/>
    <w:rsid w:val="005F31B9"/>
    <w:rsid w:val="0063331F"/>
    <w:rsid w:val="006357D8"/>
    <w:rsid w:val="0064560B"/>
    <w:rsid w:val="006522E2"/>
    <w:rsid w:val="00656E4F"/>
    <w:rsid w:val="00657EAE"/>
    <w:rsid w:val="006C78AB"/>
    <w:rsid w:val="006C7ABD"/>
    <w:rsid w:val="007027EC"/>
    <w:rsid w:val="00743B1E"/>
    <w:rsid w:val="00747F20"/>
    <w:rsid w:val="00763828"/>
    <w:rsid w:val="007840DA"/>
    <w:rsid w:val="00790C2C"/>
    <w:rsid w:val="00792DCE"/>
    <w:rsid w:val="007A3D40"/>
    <w:rsid w:val="007E1ADC"/>
    <w:rsid w:val="007F0481"/>
    <w:rsid w:val="00807DF5"/>
    <w:rsid w:val="00821013"/>
    <w:rsid w:val="008214DE"/>
    <w:rsid w:val="0082568F"/>
    <w:rsid w:val="0083647F"/>
    <w:rsid w:val="00844D93"/>
    <w:rsid w:val="008568F0"/>
    <w:rsid w:val="00874847"/>
    <w:rsid w:val="00894E40"/>
    <w:rsid w:val="008A0348"/>
    <w:rsid w:val="008A4193"/>
    <w:rsid w:val="008A577F"/>
    <w:rsid w:val="008B22BE"/>
    <w:rsid w:val="008D34C4"/>
    <w:rsid w:val="008F13EB"/>
    <w:rsid w:val="008F6A67"/>
    <w:rsid w:val="009026F1"/>
    <w:rsid w:val="0092379A"/>
    <w:rsid w:val="0093130E"/>
    <w:rsid w:val="00964733"/>
    <w:rsid w:val="00983657"/>
    <w:rsid w:val="00984579"/>
    <w:rsid w:val="009B236B"/>
    <w:rsid w:val="009B6992"/>
    <w:rsid w:val="009E5A84"/>
    <w:rsid w:val="00A07AEC"/>
    <w:rsid w:val="00A32E68"/>
    <w:rsid w:val="00A33367"/>
    <w:rsid w:val="00A356C1"/>
    <w:rsid w:val="00A452D3"/>
    <w:rsid w:val="00A61684"/>
    <w:rsid w:val="00A803F6"/>
    <w:rsid w:val="00A9223E"/>
    <w:rsid w:val="00AB5BC9"/>
    <w:rsid w:val="00AF0807"/>
    <w:rsid w:val="00B13593"/>
    <w:rsid w:val="00B17D91"/>
    <w:rsid w:val="00B27C21"/>
    <w:rsid w:val="00B96E49"/>
    <w:rsid w:val="00BA013B"/>
    <w:rsid w:val="00BB046D"/>
    <w:rsid w:val="00BB1B9A"/>
    <w:rsid w:val="00C11562"/>
    <w:rsid w:val="00C2567C"/>
    <w:rsid w:val="00C343EE"/>
    <w:rsid w:val="00C41D33"/>
    <w:rsid w:val="00C454B5"/>
    <w:rsid w:val="00C50C9C"/>
    <w:rsid w:val="00C66E80"/>
    <w:rsid w:val="00CA2A76"/>
    <w:rsid w:val="00CB431E"/>
    <w:rsid w:val="00D15EC5"/>
    <w:rsid w:val="00D30E2A"/>
    <w:rsid w:val="00D40396"/>
    <w:rsid w:val="00DA226D"/>
    <w:rsid w:val="00DA49F7"/>
    <w:rsid w:val="00DA5239"/>
    <w:rsid w:val="00DC4636"/>
    <w:rsid w:val="00DD671C"/>
    <w:rsid w:val="00E27B05"/>
    <w:rsid w:val="00E51592"/>
    <w:rsid w:val="00E60A42"/>
    <w:rsid w:val="00E90EEF"/>
    <w:rsid w:val="00EA316B"/>
    <w:rsid w:val="00EB61F0"/>
    <w:rsid w:val="00EC0B01"/>
    <w:rsid w:val="00EC3A70"/>
    <w:rsid w:val="00EE49EC"/>
    <w:rsid w:val="00F4416B"/>
    <w:rsid w:val="00F857FE"/>
    <w:rsid w:val="00F87301"/>
    <w:rsid w:val="00FD0755"/>
    <w:rsid w:val="00FE147B"/>
    <w:rsid w:val="00FF434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649B"/>
    <w:pPr>
      <w:widowControl w:val="0"/>
      <w:spacing w:line="240" w:lineRule="atLeast"/>
    </w:pPr>
    <w:rPr>
      <w:lang w:val="es-CO"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decuerpo2">
    <w:name w:val="Body Text 2"/>
    <w:basedOn w:val="Normal"/>
    <w:rPr>
      <w:i/>
      <w:color w:val="0000FF"/>
    </w:rPr>
  </w:style>
  <w:style w:type="paragraph" w:styleId="Sangradetdecuerp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BodyText2">
    <w:name w:val="Body Text2"/>
    <w:basedOn w:val="Normal"/>
    <w:pPr>
      <w:numPr>
        <w:numId w:val="2"/>
      </w:numPr>
    </w:pPr>
  </w:style>
  <w:style w:type="paragraph" w:styleId="Textodeglobo">
    <w:name w:val="Balloon Text"/>
    <w:basedOn w:val="Normal"/>
    <w:semiHidden/>
    <w:rsid w:val="003711E9"/>
    <w:rPr>
      <w:rFonts w:ascii="Tahoma" w:hAnsi="Tahoma" w:cs="Tahoma"/>
      <w:sz w:val="16"/>
      <w:szCs w:val="16"/>
    </w:rPr>
  </w:style>
  <w:style w:type="character" w:styleId="Enfasis">
    <w:name w:val="Emphasis"/>
    <w:basedOn w:val="Fuentedeprrafopredeter"/>
    <w:qFormat/>
    <w:rsid w:val="00070A73"/>
    <w:rPr>
      <w:i/>
      <w:iCs/>
    </w:rPr>
  </w:style>
  <w:style w:type="table" w:styleId="Tablaconcuadrcula">
    <w:name w:val="Table Grid"/>
    <w:basedOn w:val="Tablanormal"/>
    <w:rsid w:val="00BA013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649B"/>
    <w:pPr>
      <w:widowControl w:val="0"/>
      <w:spacing w:line="240" w:lineRule="atLeast"/>
    </w:pPr>
    <w:rPr>
      <w:lang w:val="es-CO"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numId w:val="0"/>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decuerpo">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decuerpo2">
    <w:name w:val="Body Text 2"/>
    <w:basedOn w:val="Normal"/>
    <w:rPr>
      <w:i/>
      <w:color w:val="0000FF"/>
    </w:rPr>
  </w:style>
  <w:style w:type="paragraph" w:styleId="Sangradetdecuerp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decuerpo"/>
    <w:autoRedefine/>
    <w:pPr>
      <w:spacing w:after="120"/>
      <w:ind w:left="720"/>
    </w:pPr>
    <w:rPr>
      <w:i/>
      <w:color w:val="0000FF"/>
    </w:rPr>
  </w:style>
  <w:style w:type="character" w:styleId="Hipervnculo">
    <w:name w:val="Hyperlink"/>
    <w:basedOn w:val="Fuentedeprrafopredeter"/>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BodyText2">
    <w:name w:val="Body Text2"/>
    <w:basedOn w:val="Normal"/>
    <w:pPr>
      <w:numPr>
        <w:numId w:val="2"/>
      </w:numPr>
    </w:pPr>
  </w:style>
  <w:style w:type="paragraph" w:styleId="Textodeglobo">
    <w:name w:val="Balloon Text"/>
    <w:basedOn w:val="Normal"/>
    <w:semiHidden/>
    <w:rsid w:val="003711E9"/>
    <w:rPr>
      <w:rFonts w:ascii="Tahoma" w:hAnsi="Tahoma" w:cs="Tahoma"/>
      <w:sz w:val="16"/>
      <w:szCs w:val="16"/>
    </w:rPr>
  </w:style>
  <w:style w:type="character" w:styleId="Enfasis">
    <w:name w:val="Emphasis"/>
    <w:basedOn w:val="Fuentedeprrafopredeter"/>
    <w:qFormat/>
    <w:rsid w:val="00070A73"/>
    <w:rPr>
      <w:i/>
      <w:iCs/>
    </w:rPr>
  </w:style>
  <w:style w:type="table" w:styleId="Tablaconcuadrcula">
    <w:name w:val="Table Grid"/>
    <w:basedOn w:val="Tablanormal"/>
    <w:rsid w:val="00BA013B"/>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Semestre%2020051\Analisis%20y%20Dise&#241;o%20OO\PlantillaCasosUsoExtendid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\My Documents\Semestre 20051\Analisis y Diseño OO\PlantillaCasosUsoExtendida.dot</Template>
  <TotalTime>2</TotalTime>
  <Pages>3</Pages>
  <Words>369</Words>
  <Characters>2032</Characters>
  <Application>Microsoft Macintosh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Use-Case Specifications</vt:lpstr>
      <vt:lpstr>Use-Case Specifications</vt:lpstr>
    </vt:vector>
  </TitlesOfParts>
  <Company>&lt;Company Name&gt;</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Soporte Informatico</dc:subject>
  <dc:creator>Tomas Piedrahita</dc:creator>
  <cp:keywords/>
  <cp:lastModifiedBy>Alejandro Carmona</cp:lastModifiedBy>
  <cp:revision>2</cp:revision>
  <cp:lastPrinted>2005-04-25T16:36:00Z</cp:lastPrinted>
  <dcterms:created xsi:type="dcterms:W3CDTF">2014-03-16T05:28:00Z</dcterms:created>
  <dcterms:modified xsi:type="dcterms:W3CDTF">2014-03-16T05:28:00Z</dcterms:modified>
</cp:coreProperties>
</file>